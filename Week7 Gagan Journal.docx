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 xml:space="preserve">XP Core Values </w:t>
      </w:r>
    </w:p>
    <w:p w14:paraId="761B57DD" w14:textId="77777777" w:rsidR="00047829" w:rsidRDefault="000F6D8D">
      <w:pPr>
        <w:pStyle w:val="Heading1"/>
      </w:pPr>
      <w:r>
        <w:t>Feedback</w:t>
      </w:r>
    </w:p>
    <w:p w14:paraId="77AF3485" w14:textId="77777777" w:rsidR="003D2045" w:rsidRPr="003D2045" w:rsidRDefault="003D2045" w:rsidP="003D2045">
      <w:pPr>
        <w:pStyle w:val="ListParagraph"/>
      </w:pPr>
    </w:p>
    <w:p w14:paraId="4A4FF96A" w14:textId="1CC3025C" w:rsidR="00811C99" w:rsidRPr="003D2045" w:rsidRDefault="001B01A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The past design worked well with the existing requirements. But, after introducing new changes, the team found flaws which didn’t let the integration easy</w:t>
      </w:r>
      <w:r w:rsidR="003D2045">
        <w:rPr>
          <w:sz w:val="28"/>
          <w:szCs w:val="28"/>
        </w:rPr>
        <w:t>.</w:t>
      </w:r>
      <w:r w:rsidR="00C84B0C">
        <w:rPr>
          <w:sz w:val="28"/>
          <w:szCs w:val="28"/>
        </w:rPr>
        <w:t xml:space="preserve"> </w:t>
      </w:r>
    </w:p>
    <w:p w14:paraId="31C5C108" w14:textId="0A5BBD9F" w:rsidR="003D2045" w:rsidRPr="00C84B0C" w:rsidRDefault="001B01A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So, t</w:t>
      </w:r>
      <w:r w:rsidR="003D2045">
        <w:rPr>
          <w:sz w:val="28"/>
          <w:szCs w:val="28"/>
        </w:rPr>
        <w:t>his week’s session was to get consensus on the design solutions developed for the project. Everyone had some innovative idea to offer, so we had to give a thought to each one of them.</w:t>
      </w:r>
    </w:p>
    <w:p w14:paraId="5B9B7600" w14:textId="64B8C56C" w:rsidR="003A1B70" w:rsidRPr="00811C99" w:rsidRDefault="003D2045" w:rsidP="001B01A5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Some changes that were introduced fail</w:t>
      </w:r>
      <w:bookmarkStart w:id="0" w:name="_GoBack"/>
      <w:bookmarkEnd w:id="0"/>
      <w:r>
        <w:rPr>
          <w:sz w:val="28"/>
          <w:szCs w:val="28"/>
        </w:rPr>
        <w:t>ed, as they didn’t integrate well with the existing code. So, we had to further simplify the design.</w:t>
      </w:r>
    </w:p>
    <w:p w14:paraId="4E7B6E45" w14:textId="0E8DD604" w:rsidR="00811C99" w:rsidRPr="001A2AAC" w:rsidRDefault="001B01A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We have </w:t>
      </w:r>
      <w:r w:rsidR="001A2AAC">
        <w:rPr>
          <w:sz w:val="28"/>
          <w:szCs w:val="28"/>
        </w:rPr>
        <w:t xml:space="preserve">updated </w:t>
      </w:r>
      <w:r>
        <w:rPr>
          <w:sz w:val="28"/>
          <w:szCs w:val="28"/>
        </w:rPr>
        <w:t>the</w:t>
      </w:r>
      <w:r w:rsidR="00A46E72">
        <w:rPr>
          <w:sz w:val="28"/>
          <w:szCs w:val="28"/>
        </w:rPr>
        <w:t xml:space="preserve"> backlog items </w:t>
      </w:r>
      <w:r>
        <w:rPr>
          <w:sz w:val="28"/>
          <w:szCs w:val="28"/>
        </w:rPr>
        <w:t>on the task board after distributing the ownership of the backlog.</w:t>
      </w:r>
    </w:p>
    <w:p w14:paraId="21D7DF49" w14:textId="2D42C2A6" w:rsidR="00811C99" w:rsidRPr="00811C99" w:rsidRDefault="001A2AAC" w:rsidP="001A2AAC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All these tasks were possible only by having feedbacks and respecting everyone’s opinion.</w:t>
      </w:r>
    </w:p>
    <w:p w14:paraId="1582B36A" w14:textId="1F0CC655" w:rsidR="009938DA" w:rsidRPr="00811C99" w:rsidRDefault="0012658D" w:rsidP="009938D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938DA">
        <w:rPr>
          <w:sz w:val="28"/>
          <w:szCs w:val="28"/>
        </w:rPr>
        <w:t xml:space="preserve">In the coming weeks, we plan to </w:t>
      </w:r>
      <w:r w:rsidR="00A91629" w:rsidRPr="009938DA">
        <w:rPr>
          <w:sz w:val="28"/>
          <w:szCs w:val="28"/>
        </w:rPr>
        <w:t xml:space="preserve">continue </w:t>
      </w:r>
      <w:r w:rsidRPr="009938DA">
        <w:rPr>
          <w:sz w:val="28"/>
          <w:szCs w:val="28"/>
        </w:rPr>
        <w:t xml:space="preserve">having feedback sessions, </w:t>
      </w:r>
      <w:r w:rsidR="009938DA" w:rsidRPr="009938DA">
        <w:rPr>
          <w:sz w:val="28"/>
          <w:szCs w:val="28"/>
        </w:rPr>
        <w:t>so that everyone can grow and improve.</w:t>
      </w:r>
    </w:p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36360" w14:textId="77777777" w:rsidR="0077015A" w:rsidRDefault="0077015A">
      <w:pPr>
        <w:spacing w:after="0" w:line="240" w:lineRule="auto"/>
      </w:pPr>
      <w:r>
        <w:separator/>
      </w:r>
    </w:p>
  </w:endnote>
  <w:endnote w:type="continuationSeparator" w:id="0">
    <w:p w14:paraId="0A77E117" w14:textId="77777777" w:rsidR="0077015A" w:rsidRDefault="0077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FE578" w14:textId="77777777" w:rsidR="0077015A" w:rsidRDefault="0077015A">
      <w:pPr>
        <w:spacing w:after="0" w:line="240" w:lineRule="auto"/>
      </w:pPr>
      <w:r>
        <w:separator/>
      </w:r>
    </w:p>
  </w:footnote>
  <w:footnote w:type="continuationSeparator" w:id="0">
    <w:p w14:paraId="1E58AD54" w14:textId="77777777" w:rsidR="0077015A" w:rsidRDefault="00770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F23E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1A2AAC"/>
    <w:rsid w:val="001B01A5"/>
    <w:rsid w:val="00303467"/>
    <w:rsid w:val="003A1B70"/>
    <w:rsid w:val="003D2045"/>
    <w:rsid w:val="00462B11"/>
    <w:rsid w:val="004A1B47"/>
    <w:rsid w:val="004A650E"/>
    <w:rsid w:val="004C3256"/>
    <w:rsid w:val="00504178"/>
    <w:rsid w:val="00592FB9"/>
    <w:rsid w:val="006003AA"/>
    <w:rsid w:val="006B3534"/>
    <w:rsid w:val="00740D39"/>
    <w:rsid w:val="0074395B"/>
    <w:rsid w:val="0077015A"/>
    <w:rsid w:val="007C7231"/>
    <w:rsid w:val="00811C99"/>
    <w:rsid w:val="008820F2"/>
    <w:rsid w:val="009330AC"/>
    <w:rsid w:val="0098165A"/>
    <w:rsid w:val="009938DA"/>
    <w:rsid w:val="00A34243"/>
    <w:rsid w:val="00A46E72"/>
    <w:rsid w:val="00A91629"/>
    <w:rsid w:val="00AD7160"/>
    <w:rsid w:val="00B04115"/>
    <w:rsid w:val="00B26C13"/>
    <w:rsid w:val="00B45506"/>
    <w:rsid w:val="00C36412"/>
    <w:rsid w:val="00C84B0C"/>
    <w:rsid w:val="00CA1181"/>
    <w:rsid w:val="00CA761C"/>
    <w:rsid w:val="00CF7512"/>
    <w:rsid w:val="00D4328E"/>
    <w:rsid w:val="00DB2010"/>
    <w:rsid w:val="00F003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E2DDA9-9161-CF4D-B913-FA3B6A3E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2016-11-14T06:31:00Z</dcterms:created>
  <dcterms:modified xsi:type="dcterms:W3CDTF">2016-11-14T06:31:00Z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