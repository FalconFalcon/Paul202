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A7A1C" w14:textId="2004426E" w:rsidR="00047829" w:rsidRPr="004A650E" w:rsidRDefault="00462B11">
      <w:pPr>
        <w:pStyle w:val="Title"/>
        <w:rPr>
          <w:sz w:val="56"/>
        </w:rPr>
      </w:pPr>
      <w:r w:rsidRPr="004A650E">
        <w:rPr>
          <w:sz w:val="56"/>
        </w:rPr>
        <w:t>Weekly Journal</w:t>
      </w:r>
      <w:r w:rsidR="000F6D8D" w:rsidRPr="004A650E">
        <w:rPr>
          <w:sz w:val="56"/>
        </w:rPr>
        <w:t xml:space="preserve"> </w:t>
      </w:r>
      <w:r w:rsidRPr="004A650E">
        <w:rPr>
          <w:sz w:val="56"/>
        </w:rPr>
        <w:t xml:space="preserve">of </w:t>
      </w:r>
      <w:r w:rsidR="000F6D8D" w:rsidRPr="004A650E">
        <w:rPr>
          <w:sz w:val="56"/>
        </w:rPr>
        <w:t xml:space="preserve">XP Core Values </w:t>
      </w:r>
    </w:p>
    <w:p w14:paraId="6511CE82" w14:textId="4755D95F" w:rsidR="00CA60F5" w:rsidRPr="00CA60F5" w:rsidRDefault="000F6D8D" w:rsidP="00CA60F5">
      <w:pPr>
        <w:pStyle w:val="Heading1"/>
      </w:pPr>
      <w:r>
        <w:t>Feedback</w:t>
      </w:r>
    </w:p>
    <w:p w14:paraId="4380FB29" w14:textId="1C3110CD" w:rsidR="00CA60F5" w:rsidRPr="00CA60F5" w:rsidRDefault="00CA60F5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 xml:space="preserve">Learning Design Patterns is turning </w:t>
      </w:r>
      <w:r w:rsidR="008D62BF">
        <w:rPr>
          <w:sz w:val="28"/>
          <w:szCs w:val="28"/>
        </w:rPr>
        <w:t>out to</w:t>
      </w:r>
      <w:r>
        <w:rPr>
          <w:sz w:val="28"/>
          <w:szCs w:val="28"/>
        </w:rPr>
        <w:t xml:space="preserve"> be great fun as they offer a very robust solution to all the change requests and maintenance problems.</w:t>
      </w:r>
    </w:p>
    <w:p w14:paraId="17CE23EB" w14:textId="52BA550D" w:rsidR="00CA60F5" w:rsidRPr="00CA60F5" w:rsidRDefault="00CA60F5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This week we studied few patterns such as Strategy, State, Observer, Composite, Chain of Responsibility, Adapter etc.</w:t>
      </w:r>
    </w:p>
    <w:p w14:paraId="4A4FF96A" w14:textId="4784D5AF" w:rsidR="00811C99" w:rsidRPr="00C84B0C" w:rsidRDefault="00CA60F5" w:rsidP="00226EDD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Now, the team is slowly changing gears and trying to change the existing code to match the solution offered by the pattern</w:t>
      </w:r>
      <w:r w:rsidR="00226EDD">
        <w:rPr>
          <w:sz w:val="28"/>
          <w:szCs w:val="28"/>
        </w:rPr>
        <w:t>s</w:t>
      </w:r>
      <w:r w:rsidR="00B515F2">
        <w:rPr>
          <w:sz w:val="28"/>
          <w:szCs w:val="28"/>
        </w:rPr>
        <w:t>.</w:t>
      </w:r>
      <w:r w:rsidR="00C84B0C" w:rsidRPr="00226EDD">
        <w:rPr>
          <w:sz w:val="28"/>
          <w:szCs w:val="28"/>
        </w:rPr>
        <w:t xml:space="preserve"> </w:t>
      </w:r>
    </w:p>
    <w:p w14:paraId="7908CF45" w14:textId="161A553E" w:rsidR="00C84B0C" w:rsidRPr="003A1B70" w:rsidRDefault="00CA761C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E</w:t>
      </w:r>
      <w:r w:rsidR="00C84B0C">
        <w:rPr>
          <w:sz w:val="28"/>
          <w:szCs w:val="28"/>
        </w:rPr>
        <w:t xml:space="preserve">ach member </w:t>
      </w:r>
      <w:r>
        <w:rPr>
          <w:sz w:val="28"/>
          <w:szCs w:val="28"/>
        </w:rPr>
        <w:t>is</w:t>
      </w:r>
      <w:r w:rsidR="00C84B0C">
        <w:rPr>
          <w:sz w:val="28"/>
          <w:szCs w:val="28"/>
        </w:rPr>
        <w:t xml:space="preserve"> </w:t>
      </w:r>
      <w:r w:rsidR="00226EDD">
        <w:rPr>
          <w:sz w:val="28"/>
          <w:szCs w:val="28"/>
        </w:rPr>
        <w:t xml:space="preserve">now </w:t>
      </w:r>
      <w:r>
        <w:rPr>
          <w:sz w:val="28"/>
          <w:szCs w:val="28"/>
        </w:rPr>
        <w:t>assigned</w:t>
      </w:r>
      <w:r w:rsidR="00C84B0C">
        <w:rPr>
          <w:sz w:val="28"/>
          <w:szCs w:val="28"/>
        </w:rPr>
        <w:t xml:space="preserve"> the task </w:t>
      </w:r>
      <w:r>
        <w:rPr>
          <w:sz w:val="28"/>
          <w:szCs w:val="28"/>
        </w:rPr>
        <w:t>of</w:t>
      </w:r>
      <w:r w:rsidR="00C84B0C">
        <w:rPr>
          <w:sz w:val="28"/>
          <w:szCs w:val="28"/>
        </w:rPr>
        <w:t xml:space="preserve"> </w:t>
      </w:r>
      <w:r w:rsidR="00226EDD">
        <w:rPr>
          <w:sz w:val="28"/>
          <w:szCs w:val="28"/>
        </w:rPr>
        <w:t>modifying their code files to integrate the patterns</w:t>
      </w:r>
      <w:r w:rsidR="00A46E72">
        <w:rPr>
          <w:sz w:val="28"/>
          <w:szCs w:val="28"/>
        </w:rPr>
        <w:t>.</w:t>
      </w:r>
    </w:p>
    <w:p w14:paraId="5B9B7600" w14:textId="1E7B768A" w:rsidR="003A1B70" w:rsidRPr="00811C99" w:rsidRDefault="003A1B70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In this week’s meeting, we decided on identifying the backlog items and the various tasks associated wit</w:t>
      </w:r>
      <w:r w:rsidR="00A46E72">
        <w:rPr>
          <w:sz w:val="28"/>
          <w:szCs w:val="28"/>
        </w:rPr>
        <w:t>h each item and mapping</w:t>
      </w:r>
      <w:r>
        <w:rPr>
          <w:sz w:val="28"/>
          <w:szCs w:val="28"/>
        </w:rPr>
        <w:t xml:space="preserve"> these to every member.</w:t>
      </w:r>
    </w:p>
    <w:p w14:paraId="4E7B6E45" w14:textId="245576B6" w:rsidR="00811C99" w:rsidRPr="001A2AAC" w:rsidRDefault="001A2AAC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 xml:space="preserve">Also, the waffle board </w:t>
      </w:r>
      <w:r w:rsidR="00A46E72">
        <w:rPr>
          <w:sz w:val="28"/>
          <w:szCs w:val="28"/>
        </w:rPr>
        <w:t>is</w:t>
      </w:r>
      <w:r>
        <w:rPr>
          <w:sz w:val="28"/>
          <w:szCs w:val="28"/>
        </w:rPr>
        <w:t xml:space="preserve"> updated with th</w:t>
      </w:r>
      <w:r w:rsidR="00A46E72">
        <w:rPr>
          <w:sz w:val="28"/>
          <w:szCs w:val="28"/>
        </w:rPr>
        <w:t xml:space="preserve">ese backlog items and ownership is </w:t>
      </w:r>
      <w:r>
        <w:rPr>
          <w:sz w:val="28"/>
          <w:szCs w:val="28"/>
        </w:rPr>
        <w:t xml:space="preserve">distributed </w:t>
      </w:r>
      <w:r w:rsidR="00A46E72">
        <w:rPr>
          <w:sz w:val="28"/>
          <w:szCs w:val="28"/>
        </w:rPr>
        <w:t>among</w:t>
      </w:r>
      <w:r>
        <w:rPr>
          <w:sz w:val="28"/>
          <w:szCs w:val="28"/>
        </w:rPr>
        <w:t xml:space="preserve"> everyone.</w:t>
      </w:r>
    </w:p>
    <w:p w14:paraId="1582B36A" w14:textId="6A73EB75" w:rsidR="009938DA" w:rsidRPr="00811C99" w:rsidRDefault="009C2207" w:rsidP="009938D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These feedback sessions have greatly helped us in decision making and making faster progress in the project. We plan to continue making these sessions in the coming weeks.</w:t>
      </w:r>
      <w:bookmarkStart w:id="0" w:name="_GoBack"/>
      <w:bookmarkEnd w:id="0"/>
    </w:p>
    <w:p w14:paraId="79DA47E3" w14:textId="1C3C6658" w:rsidR="00047829" w:rsidRDefault="0074395B">
      <w:r>
        <w:t xml:space="preserve"> </w:t>
      </w:r>
    </w:p>
    <w:sectPr w:rsidR="00047829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913F5" w14:textId="77777777" w:rsidR="007C2326" w:rsidRDefault="007C2326">
      <w:pPr>
        <w:spacing w:after="0" w:line="240" w:lineRule="auto"/>
      </w:pPr>
      <w:r>
        <w:separator/>
      </w:r>
    </w:p>
  </w:endnote>
  <w:endnote w:type="continuationSeparator" w:id="0">
    <w:p w14:paraId="590BD8EC" w14:textId="77777777" w:rsidR="007C2326" w:rsidRDefault="007C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83914" w14:textId="77777777" w:rsidR="00047829" w:rsidRDefault="00B26C13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40B56" w14:textId="77777777" w:rsidR="007C2326" w:rsidRDefault="007C2326">
      <w:pPr>
        <w:spacing w:after="0" w:line="240" w:lineRule="auto"/>
      </w:pPr>
      <w:r>
        <w:separator/>
      </w:r>
    </w:p>
  </w:footnote>
  <w:footnote w:type="continuationSeparator" w:id="0">
    <w:p w14:paraId="126A3E05" w14:textId="77777777" w:rsidR="007C2326" w:rsidRDefault="007C2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794C85"/>
    <w:multiLevelType w:val="hybridMultilevel"/>
    <w:tmpl w:val="F23E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20CFD"/>
    <w:multiLevelType w:val="hybridMultilevel"/>
    <w:tmpl w:val="1010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60"/>
    <w:rsid w:val="00017B59"/>
    <w:rsid w:val="00047829"/>
    <w:rsid w:val="00075D2F"/>
    <w:rsid w:val="000D63AF"/>
    <w:rsid w:val="000F6D8D"/>
    <w:rsid w:val="0012658D"/>
    <w:rsid w:val="001869DE"/>
    <w:rsid w:val="001A2AAC"/>
    <w:rsid w:val="00226EDD"/>
    <w:rsid w:val="00303467"/>
    <w:rsid w:val="003A1B70"/>
    <w:rsid w:val="00462B11"/>
    <w:rsid w:val="004A1B47"/>
    <w:rsid w:val="004A650E"/>
    <w:rsid w:val="004C3256"/>
    <w:rsid w:val="00504178"/>
    <w:rsid w:val="00592FB9"/>
    <w:rsid w:val="006003AA"/>
    <w:rsid w:val="006B3534"/>
    <w:rsid w:val="00740D39"/>
    <w:rsid w:val="0074395B"/>
    <w:rsid w:val="007C2326"/>
    <w:rsid w:val="007C7231"/>
    <w:rsid w:val="00811C99"/>
    <w:rsid w:val="008820F2"/>
    <w:rsid w:val="008D62BF"/>
    <w:rsid w:val="009330AC"/>
    <w:rsid w:val="0098165A"/>
    <w:rsid w:val="009938DA"/>
    <w:rsid w:val="009C2207"/>
    <w:rsid w:val="00A34243"/>
    <w:rsid w:val="00A46E72"/>
    <w:rsid w:val="00A91629"/>
    <w:rsid w:val="00AD7160"/>
    <w:rsid w:val="00B04115"/>
    <w:rsid w:val="00B26C13"/>
    <w:rsid w:val="00B45506"/>
    <w:rsid w:val="00B515F2"/>
    <w:rsid w:val="00C36412"/>
    <w:rsid w:val="00C84B0C"/>
    <w:rsid w:val="00CA1181"/>
    <w:rsid w:val="00CA60F5"/>
    <w:rsid w:val="00CA761C"/>
    <w:rsid w:val="00CB014B"/>
    <w:rsid w:val="00CF7512"/>
    <w:rsid w:val="00D4328E"/>
    <w:rsid w:val="00DB2010"/>
    <w:rsid w:val="00F00310"/>
    <w:rsid w:val="00F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F72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07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aganjain/Library/Containers/com.microsoft.Word/Data/Library/Caches/1033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832B2B-891E-3B46-8F06-5A7984E4C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3</TotalTime>
  <Pages>1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Jain</dc:creator>
  <cp:keywords/>
  <dc:description/>
  <cp:lastModifiedBy>Gagan Jain</cp:lastModifiedBy>
  <cp:revision>3</cp:revision>
  <dcterms:created xsi:type="dcterms:W3CDTF">2016-11-07T04:12:00Z</dcterms:created>
  <dcterms:modified xsi:type="dcterms:W3CDTF">2016-11-07T04:15:00Z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