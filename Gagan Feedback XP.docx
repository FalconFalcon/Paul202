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A7A1C" w14:textId="2004426E" w:rsidR="00047829" w:rsidRPr="004A650E" w:rsidRDefault="00462B11">
      <w:pPr>
        <w:pStyle w:val="Title"/>
        <w:rPr>
          <w:sz w:val="56"/>
        </w:rPr>
      </w:pPr>
      <w:r w:rsidRPr="004A650E">
        <w:rPr>
          <w:sz w:val="56"/>
        </w:rPr>
        <w:t>Weekly Journal</w:t>
      </w:r>
      <w:r w:rsidR="000F6D8D" w:rsidRPr="004A650E">
        <w:rPr>
          <w:sz w:val="56"/>
        </w:rPr>
        <w:t xml:space="preserve"> </w:t>
      </w:r>
      <w:r w:rsidRPr="004A650E">
        <w:rPr>
          <w:sz w:val="56"/>
        </w:rPr>
        <w:t xml:space="preserve">of </w:t>
      </w:r>
      <w:r w:rsidR="000F6D8D" w:rsidRPr="004A650E">
        <w:rPr>
          <w:sz w:val="56"/>
        </w:rPr>
        <w:t xml:space="preserve">XP Core Values </w:t>
      </w:r>
    </w:p>
    <w:p w14:paraId="761B57DD" w14:textId="77777777" w:rsidR="00047829" w:rsidRDefault="000F6D8D">
      <w:pPr>
        <w:pStyle w:val="Heading1"/>
      </w:pPr>
      <w:r>
        <w:t>Feedback</w:t>
      </w:r>
    </w:p>
    <w:p w14:paraId="5B9B7600" w14:textId="1814244C" w:rsidR="003A1B70" w:rsidRPr="00BC1D6B" w:rsidRDefault="003A1B70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In this week’s meeting, we </w:t>
      </w:r>
      <w:r w:rsidR="00BC1D6B">
        <w:rPr>
          <w:sz w:val="28"/>
          <w:szCs w:val="28"/>
        </w:rPr>
        <w:t>debugged each other’s code, to ensure that the integration doesn’t fail.</w:t>
      </w:r>
    </w:p>
    <w:p w14:paraId="24B6E8F7" w14:textId="400B83C2" w:rsidR="00BC1D6B" w:rsidRPr="00BC1D6B" w:rsidRDefault="00BC1D6B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Constructive criticism was encouraged and the team ensured that it was taken in the positive sense. We managed to integrate the code after implementing the design patterns.</w:t>
      </w:r>
    </w:p>
    <w:p w14:paraId="1E766B9F" w14:textId="40AB1501" w:rsidR="00BC1D6B" w:rsidRPr="00811C99" w:rsidRDefault="00BC1D6B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This experience of getting and giving feedback on each other’s work has boosted everyone’s confidence.</w:t>
      </w:r>
    </w:p>
    <w:p w14:paraId="4E7B6E45" w14:textId="59CAADA0" w:rsidR="00811C99" w:rsidRPr="001A2AAC" w:rsidRDefault="00261835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T</w:t>
      </w:r>
      <w:r w:rsidR="001A2AAC">
        <w:rPr>
          <w:sz w:val="28"/>
          <w:szCs w:val="28"/>
        </w:rPr>
        <w:t xml:space="preserve">he waffle board </w:t>
      </w:r>
      <w:r w:rsidR="005D20BC">
        <w:rPr>
          <w:sz w:val="28"/>
          <w:szCs w:val="28"/>
        </w:rPr>
        <w:t>has been</w:t>
      </w:r>
      <w:r w:rsidR="001A2AAC">
        <w:rPr>
          <w:sz w:val="28"/>
          <w:szCs w:val="28"/>
        </w:rPr>
        <w:t xml:space="preserve"> updated </w:t>
      </w:r>
      <w:r w:rsidR="005D20BC">
        <w:rPr>
          <w:sz w:val="28"/>
          <w:szCs w:val="28"/>
        </w:rPr>
        <w:t xml:space="preserve">and most of the </w:t>
      </w:r>
      <w:r w:rsidR="00A46E72">
        <w:rPr>
          <w:sz w:val="28"/>
          <w:szCs w:val="28"/>
        </w:rPr>
        <w:t xml:space="preserve">backlog items </w:t>
      </w:r>
      <w:r w:rsidR="005D20BC">
        <w:rPr>
          <w:sz w:val="28"/>
          <w:szCs w:val="28"/>
        </w:rPr>
        <w:t>have been moved to the done stage.</w:t>
      </w:r>
    </w:p>
    <w:p w14:paraId="3D182027" w14:textId="789D3A2A" w:rsidR="001A2AAC" w:rsidRPr="00811C99" w:rsidRDefault="001A2AAC" w:rsidP="00811C99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 xml:space="preserve">This week we had a hackathon, where </w:t>
      </w:r>
      <w:r w:rsidR="00261835">
        <w:rPr>
          <w:sz w:val="28"/>
          <w:szCs w:val="28"/>
        </w:rPr>
        <w:t xml:space="preserve">we tried to develop an application by implementing design patterns like decorator and composite through </w:t>
      </w:r>
      <w:proofErr w:type="spellStart"/>
      <w:r w:rsidR="00261835">
        <w:rPr>
          <w:sz w:val="28"/>
          <w:szCs w:val="28"/>
        </w:rPr>
        <w:t>restlet</w:t>
      </w:r>
      <w:proofErr w:type="spellEnd"/>
      <w:r w:rsidR="00261835">
        <w:rPr>
          <w:sz w:val="28"/>
          <w:szCs w:val="28"/>
        </w:rPr>
        <w:t>.</w:t>
      </w:r>
    </w:p>
    <w:p w14:paraId="1582B36A" w14:textId="57097961" w:rsidR="009938DA" w:rsidRPr="00BC1D6B" w:rsidRDefault="001A2AAC" w:rsidP="00BC1D6B">
      <w:pPr>
        <w:pStyle w:val="ListParagraph"/>
        <w:numPr>
          <w:ilvl w:val="0"/>
          <w:numId w:val="17"/>
        </w:numPr>
      </w:pPr>
      <w:r>
        <w:rPr>
          <w:sz w:val="28"/>
          <w:szCs w:val="28"/>
        </w:rPr>
        <w:t>All these tasks were possible only by having feedbacks and respecting everyone’s opinio</w:t>
      </w:r>
      <w:bookmarkStart w:id="0" w:name="_GoBack"/>
      <w:bookmarkEnd w:id="0"/>
      <w:r>
        <w:rPr>
          <w:sz w:val="28"/>
          <w:szCs w:val="28"/>
        </w:rPr>
        <w:t>n.</w:t>
      </w:r>
    </w:p>
    <w:p w14:paraId="79DA47E3" w14:textId="1C3C6658" w:rsidR="00047829" w:rsidRDefault="0074395B">
      <w:r>
        <w:t xml:space="preserve"> </w:t>
      </w:r>
    </w:p>
    <w:sectPr w:rsidR="00047829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BAC54" w14:textId="77777777" w:rsidR="008371C6" w:rsidRDefault="008371C6">
      <w:pPr>
        <w:spacing w:after="0" w:line="240" w:lineRule="auto"/>
      </w:pPr>
      <w:r>
        <w:separator/>
      </w:r>
    </w:p>
  </w:endnote>
  <w:endnote w:type="continuationSeparator" w:id="0">
    <w:p w14:paraId="1059F26E" w14:textId="77777777" w:rsidR="008371C6" w:rsidRDefault="0083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83914" w14:textId="77777777" w:rsidR="00047829" w:rsidRDefault="00B26C13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741C8" w14:textId="77777777" w:rsidR="008371C6" w:rsidRDefault="008371C6">
      <w:pPr>
        <w:spacing w:after="0" w:line="240" w:lineRule="auto"/>
      </w:pPr>
      <w:r>
        <w:separator/>
      </w:r>
    </w:p>
  </w:footnote>
  <w:footnote w:type="continuationSeparator" w:id="0">
    <w:p w14:paraId="4EB7A2DE" w14:textId="77777777" w:rsidR="008371C6" w:rsidRDefault="00837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794C85"/>
    <w:multiLevelType w:val="hybridMultilevel"/>
    <w:tmpl w:val="F23EC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820CFD"/>
    <w:multiLevelType w:val="hybridMultilevel"/>
    <w:tmpl w:val="101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60"/>
    <w:rsid w:val="00017B59"/>
    <w:rsid w:val="00047829"/>
    <w:rsid w:val="00075D2F"/>
    <w:rsid w:val="000D63AF"/>
    <w:rsid w:val="000F6D8D"/>
    <w:rsid w:val="0012658D"/>
    <w:rsid w:val="001A2AAC"/>
    <w:rsid w:val="00261835"/>
    <w:rsid w:val="00303467"/>
    <w:rsid w:val="003A1B70"/>
    <w:rsid w:val="00462B11"/>
    <w:rsid w:val="004A1B47"/>
    <w:rsid w:val="004A650E"/>
    <w:rsid w:val="004C3256"/>
    <w:rsid w:val="00504178"/>
    <w:rsid w:val="00592FB9"/>
    <w:rsid w:val="005D20BC"/>
    <w:rsid w:val="006003AA"/>
    <w:rsid w:val="006B3534"/>
    <w:rsid w:val="00740D39"/>
    <w:rsid w:val="0074395B"/>
    <w:rsid w:val="007C7231"/>
    <w:rsid w:val="00811C99"/>
    <w:rsid w:val="008371C6"/>
    <w:rsid w:val="008820F2"/>
    <w:rsid w:val="009330AC"/>
    <w:rsid w:val="0098165A"/>
    <w:rsid w:val="009938DA"/>
    <w:rsid w:val="00A34243"/>
    <w:rsid w:val="00A46E72"/>
    <w:rsid w:val="00A91629"/>
    <w:rsid w:val="00AD7160"/>
    <w:rsid w:val="00B04115"/>
    <w:rsid w:val="00B26C13"/>
    <w:rsid w:val="00B45506"/>
    <w:rsid w:val="00BC1D6B"/>
    <w:rsid w:val="00C36412"/>
    <w:rsid w:val="00C84B0C"/>
    <w:rsid w:val="00CA1181"/>
    <w:rsid w:val="00CA761C"/>
    <w:rsid w:val="00CF7512"/>
    <w:rsid w:val="00D4328E"/>
    <w:rsid w:val="00DB2010"/>
    <w:rsid w:val="00F00310"/>
    <w:rsid w:val="00F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72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07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gaganjain/Library/Containers/com.microsoft.Word/Data/Library/Caches/1033/TM10002069/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F96808-E1DC-1F40-9DE6-50BACBEB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3</TotalTime>
  <Pages>1</Pages>
  <Words>113</Words>
  <Characters>646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Jain</dc:creator>
  <cp:keywords/>
  <dc:description/>
  <cp:lastModifiedBy>Gagan Jain</cp:lastModifiedBy>
  <cp:revision>2</cp:revision>
  <dcterms:created xsi:type="dcterms:W3CDTF">2016-11-21T07:06:00Z</dcterms:created>
  <dcterms:modified xsi:type="dcterms:W3CDTF">2016-11-21T07:06:00Z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