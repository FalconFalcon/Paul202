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8AE8F" w14:textId="77777777" w:rsidR="00AD0663" w:rsidRPr="00A71502" w:rsidRDefault="00A71502">
      <w:pPr>
        <w:pStyle w:val="Title"/>
        <w:rPr>
          <w:sz w:val="56"/>
        </w:rPr>
      </w:pPr>
      <w:r w:rsidRPr="004A650E">
        <w:rPr>
          <w:sz w:val="56"/>
        </w:rPr>
        <w:t xml:space="preserve">Weekly Journal of XP Core Values </w:t>
      </w:r>
    </w:p>
    <w:p w14:paraId="6F6D4CA2" w14:textId="77777777" w:rsidR="00A71502" w:rsidRDefault="00A71502" w:rsidP="00A71502">
      <w:pPr>
        <w:pStyle w:val="Heading1"/>
      </w:pPr>
      <w:r>
        <w:t>Feedback</w:t>
      </w:r>
    </w:p>
    <w:p w14:paraId="4F21D4E4" w14:textId="77777777" w:rsidR="00A71502" w:rsidRDefault="00A71502" w:rsidP="00A71502"/>
    <w:p w14:paraId="5FF11A59" w14:textId="77777777" w:rsidR="00E46B32" w:rsidRPr="00E46B32" w:rsidRDefault="00E46B32" w:rsidP="00A71502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This week we had </w:t>
      </w:r>
      <w:r w:rsidR="00C32AC4">
        <w:rPr>
          <w:sz w:val="28"/>
          <w:szCs w:val="28"/>
        </w:rPr>
        <w:t>discuss</w:t>
      </w:r>
      <w:r>
        <w:rPr>
          <w:sz w:val="28"/>
          <w:szCs w:val="28"/>
        </w:rPr>
        <w:t>ions on various issues</w:t>
      </w:r>
      <w:r w:rsidR="00C32AC4">
        <w:rPr>
          <w:sz w:val="28"/>
          <w:szCs w:val="28"/>
        </w:rPr>
        <w:t xml:space="preserve"> such as</w:t>
      </w:r>
      <w:r w:rsidR="000B6F00">
        <w:rPr>
          <w:sz w:val="28"/>
          <w:szCs w:val="28"/>
        </w:rPr>
        <w:t xml:space="preserve"> scope of the project, design, user stories, use cases etc.</w:t>
      </w:r>
      <w:r>
        <w:rPr>
          <w:sz w:val="28"/>
          <w:szCs w:val="28"/>
        </w:rPr>
        <w:t xml:space="preserve"> The discussion was open to ideas and everyone gave their points on the issues. </w:t>
      </w:r>
    </w:p>
    <w:p w14:paraId="3F8CBB46" w14:textId="77777777" w:rsidR="00C32AC4" w:rsidRPr="000B6F00" w:rsidRDefault="00E46B32" w:rsidP="00A71502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Feedback was taken after each </w:t>
      </w:r>
      <w:r w:rsidR="00207F89">
        <w:rPr>
          <w:sz w:val="28"/>
          <w:szCs w:val="28"/>
        </w:rPr>
        <w:t>issue</w:t>
      </w:r>
      <w:r>
        <w:rPr>
          <w:sz w:val="28"/>
          <w:szCs w:val="28"/>
        </w:rPr>
        <w:t xml:space="preserve"> was discussed. This helped us in gaining insights about each other’s viewpoints</w:t>
      </w:r>
      <w:r w:rsidR="000B6F00">
        <w:rPr>
          <w:sz w:val="28"/>
          <w:szCs w:val="28"/>
        </w:rPr>
        <w:t xml:space="preserve">. Everyone was satisfied with the overall discussion as everyone’s issues were addressed and taken into consideration before closing the issue. </w:t>
      </w:r>
    </w:p>
    <w:p w14:paraId="14F93856" w14:textId="77777777" w:rsidR="000B6F00" w:rsidRPr="000B6F00" w:rsidRDefault="000B6F00" w:rsidP="00A71502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The feedback session was successful because we maintained the trust environment and everyone was comfortable in sharing their ideas. </w:t>
      </w:r>
    </w:p>
    <w:p w14:paraId="37F2EECB" w14:textId="77777777" w:rsidR="00AD0663" w:rsidRDefault="000B6F00" w:rsidP="000B6F00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As such, we can see that by incorporating feedback as a value, we are growing as a team. We plan to continue this session in the coming week as well.</w:t>
      </w:r>
      <w:bookmarkStart w:id="0" w:name="_GoBack"/>
      <w:bookmarkEnd w:id="0"/>
    </w:p>
    <w:sectPr w:rsidR="00AD0663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96272" w14:textId="77777777" w:rsidR="00150EB8" w:rsidRDefault="00150EB8">
      <w:pPr>
        <w:spacing w:after="0" w:line="240" w:lineRule="auto"/>
      </w:pPr>
      <w:r>
        <w:separator/>
      </w:r>
    </w:p>
  </w:endnote>
  <w:endnote w:type="continuationSeparator" w:id="0">
    <w:p w14:paraId="71E8D0A9" w14:textId="77777777" w:rsidR="00150EB8" w:rsidRDefault="0015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6610A" w14:textId="77777777" w:rsidR="00AD0663" w:rsidRDefault="00150EB8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F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117D5" w14:textId="77777777" w:rsidR="00150EB8" w:rsidRDefault="00150EB8">
      <w:pPr>
        <w:spacing w:after="0" w:line="240" w:lineRule="auto"/>
      </w:pPr>
      <w:r>
        <w:separator/>
      </w:r>
    </w:p>
  </w:footnote>
  <w:footnote w:type="continuationSeparator" w:id="0">
    <w:p w14:paraId="4349A987" w14:textId="77777777" w:rsidR="00150EB8" w:rsidRDefault="00150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94C85"/>
    <w:multiLevelType w:val="hybridMultilevel"/>
    <w:tmpl w:val="64DA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CC"/>
    <w:rsid w:val="000B6F00"/>
    <w:rsid w:val="00150EB8"/>
    <w:rsid w:val="001601CC"/>
    <w:rsid w:val="00207F89"/>
    <w:rsid w:val="00A71502"/>
    <w:rsid w:val="00AD0663"/>
    <w:rsid w:val="00C32AC4"/>
    <w:rsid w:val="00E4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7BE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A7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ganjain/Library/Containers/com.microsoft.Word/Data/Library/Caches/1033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A5"/>
    <w:rsid w:val="0099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49C4A894DDF4B8CB76AF9C22DD53F">
    <w:name w:val="54A49C4A894DDF4B8CB76AF9C22DD53F"/>
  </w:style>
  <w:style w:type="paragraph" w:customStyle="1" w:styleId="EE932720C8199449A347D1F3977C2D83">
    <w:name w:val="EE932720C8199449A347D1F3977C2D83"/>
  </w:style>
  <w:style w:type="paragraph" w:customStyle="1" w:styleId="CE80DB14D811A34BAC73366577D73FA1">
    <w:name w:val="CE80DB14D811A34BAC73366577D73FA1"/>
  </w:style>
  <w:style w:type="paragraph" w:customStyle="1" w:styleId="69FAE90E2C916F4296320F0C22EE4090">
    <w:name w:val="69FAE90E2C916F4296320F0C22EE4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18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1</cp:revision>
  <dcterms:created xsi:type="dcterms:W3CDTF">2016-09-25T18:23:00Z</dcterms:created>
  <dcterms:modified xsi:type="dcterms:W3CDTF">2016-09-25T18:50:00Z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